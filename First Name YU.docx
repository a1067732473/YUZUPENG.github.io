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5000" w:type="pct"/>
        <w:tblInd w:w="-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4896"/>
        <w:gridCol w:w="3744"/>
      </w:tblGrid>
      <w:tr w:rsidR="007A0F44" w:rsidRPr="00565B06" w:rsidTr="00224515">
        <w:trPr>
          <w:trHeight w:hRule="exact" w:val="2552"/>
        </w:trPr>
        <w:tc>
          <w:tcPr>
            <w:tcW w:w="4896" w:type="dxa"/>
            <w:tcMar>
              <w:right w:w="144" w:type="dxa"/>
            </w:tcMar>
            <w:vAlign w:val="bottom"/>
          </w:tcPr>
          <w:p w:rsidR="007A0F44" w:rsidRPr="00565B06" w:rsidRDefault="009B5833" w:rsidP="00174A87">
            <w:pPr>
              <w:pStyle w:val="a8"/>
            </w:pPr>
            <w:sdt>
              <w:sdtPr>
                <w:alias w:val="Enter name:"/>
                <w:tag w:val="Enter name:"/>
                <w:id w:val="-1063949355"/>
                <w:placeholder>
                  <w:docPart w:val="FFC0A325CE1143DC8A11B584A38F53F8"/>
                </w:placeholder>
                <w:temporary/>
                <w:showingPlcHdr/>
                <w15:appearance w15:val="hidden"/>
              </w:sdtPr>
              <w:sdtEndPr/>
              <w:sdtContent>
                <w:r w:rsidR="007A0F44">
                  <w:t xml:space="preserve">First </w:t>
                </w:r>
                <w:r w:rsidR="007A0F44" w:rsidRPr="00565B06">
                  <w:t>Name</w:t>
                </w:r>
              </w:sdtContent>
            </w:sdt>
            <w:r w:rsidR="00224515">
              <w:t xml:space="preserve"> YU</w:t>
            </w:r>
          </w:p>
          <w:p w:rsidR="007A0F44" w:rsidRPr="00565B06" w:rsidRDefault="009B5833" w:rsidP="00174A87">
            <w:pPr>
              <w:pStyle w:val="af3"/>
            </w:pPr>
            <w:sdt>
              <w:sdtPr>
                <w:alias w:val="Enter last name:"/>
                <w:tag w:val="Enter last name:"/>
                <w:id w:val="891390339"/>
                <w:placeholder>
                  <w:docPart w:val="3620BB4EAB494A008540B1E3E00003C0"/>
                </w:placeholder>
                <w:temporary/>
                <w:showingPlcHdr/>
                <w15:appearance w15:val="hidden"/>
              </w:sdtPr>
              <w:sdtEndPr/>
              <w:sdtContent>
                <w:r w:rsidR="007A0F44" w:rsidRPr="00565B06">
                  <w:t>Last Name</w:t>
                </w:r>
              </w:sdtContent>
            </w:sdt>
            <w:r w:rsidR="00224515">
              <w:t xml:space="preserve"> ZUPENG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:rsidR="007A0F44" w:rsidRDefault="009B5833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CBCC21F78EF242538B0373556D25DB51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224515">
                  <w:t>FUJIAN CHINA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CB65693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9B5833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4EC36224A9F04C01A7520FD3AA80101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224515">
                  <w:t>60172251743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DA6A19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9B5833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4562B5F189154E95AC0B3479403C696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224515">
                  <w:t>1909164@xmu.edu.my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68F314E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9B5833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75705D906E8A4FF289BED2C90A5767F6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LinkedIn Profile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A521528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9B5833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20616600115B4B29B19D901A6281D0D4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7A0F44" w:rsidRPr="009D0878">
                  <w:t>Twitter/Blog/Portfolio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5D5A024" wp14:editId="5F6D63A3">
                      <wp:extent cx="118872" cy="118872"/>
                      <wp:effectExtent l="0" t="0" r="0" b="0"/>
                      <wp:docPr id="58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45DF38E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UFX5x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77448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</w:tc>
      </w:tr>
    </w:tbl>
    <w:tbl>
      <w:tblPr>
        <w:tblStyle w:val="21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436"/>
        <w:gridCol w:w="8938"/>
      </w:tblGrid>
      <w:tr w:rsidR="000E24AC" w:rsidRPr="00565B06" w:rsidTr="000206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6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45AF870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38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565B06" w:rsidRDefault="009B5833" w:rsidP="007850D1">
            <w:pPr>
              <w:pStyle w:val="1"/>
              <w:outlineLvl w:val="0"/>
            </w:pPr>
            <w:sdt>
              <w:sdtPr>
                <w:alias w:val="Objective:"/>
                <w:tag w:val="Objective:"/>
                <w:id w:val="-376709012"/>
                <w:placeholder>
                  <w:docPart w:val="3F201639CF9044E8848CD6C43F8D20F9"/>
                </w:placeholder>
                <w:temporary/>
                <w:showingPlcHdr/>
                <w15:appearance w15:val="hidden"/>
              </w:sdtPr>
              <w:sdtEndPr/>
              <w:sdtContent>
                <w:r w:rsidR="007850D1" w:rsidRPr="00D85CA4">
                  <w:rPr>
                    <w:b/>
                  </w:rPr>
                  <w:t>Objective</w:t>
                </w:r>
              </w:sdtContent>
            </w:sdt>
          </w:p>
        </w:tc>
      </w:tr>
    </w:tbl>
    <w:p w:rsidR="00A77B4D" w:rsidRPr="00565B06" w:rsidRDefault="00224515" w:rsidP="007850D1">
      <w:r>
        <w:t xml:space="preserve">My course in university is computer science and technology, so I want </w:t>
      </w:r>
      <w:r w:rsidR="00461A18">
        <w:t>to work on a career in computer science and technology.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177642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9B5833" w:rsidP="002146F8">
            <w:pPr>
              <w:pStyle w:val="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267679E2B4A34C1784AF67AFB38C9D4E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9B5833" w:rsidP="00B47E1E">
      <w:pPr>
        <w:pStyle w:val="2"/>
      </w:pPr>
      <w:sdt>
        <w:sdtPr>
          <w:alias w:val="Enter degree title 1:"/>
          <w:tag w:val="Enter degree title 1:"/>
          <w:id w:val="-1503204292"/>
          <w:placeholder>
            <w:docPart w:val="2AC62BB0AA2F499E98B5E89F3147F2B9"/>
          </w:placeholder>
          <w:temporary/>
          <w:showingPlcHdr/>
          <w15:appearance w15:val="hidden"/>
        </w:sdtPr>
        <w:sdtEndPr/>
        <w:sdtContent>
          <w:r w:rsidR="007C0E0E" w:rsidRPr="00565B06">
            <w:t>Degree Title</w:t>
          </w:r>
        </w:sdtContent>
      </w:sdt>
      <w:r w:rsidR="007C0E0E" w:rsidRPr="00565B06">
        <w:t xml:space="preserve"> | </w:t>
      </w:r>
      <w:sdt>
        <w:sdtPr>
          <w:rPr>
            <w:rStyle w:val="af2"/>
          </w:rPr>
          <w:alias w:val="Enter school 1:"/>
          <w:tag w:val="Enter school 1:"/>
          <w:id w:val="352003123"/>
          <w:placeholder>
            <w:docPart w:val="CF1FD7A4CCED45FF8D5047277C9272C5"/>
          </w:placeholder>
          <w:temporary/>
          <w:showingPlcHdr/>
          <w15:appearance w15:val="hidden"/>
        </w:sdtPr>
        <w:sdtEndPr>
          <w:rPr>
            <w:rStyle w:val="a2"/>
            <w:iCs w:val="0"/>
            <w:color w:val="77448B" w:themeColor="accent1"/>
          </w:rPr>
        </w:sdtEndPr>
        <w:sdtContent>
          <w:r w:rsidR="007C0E0E" w:rsidRPr="007175B9">
            <w:rPr>
              <w:rStyle w:val="af2"/>
            </w:rPr>
            <w:t>School</w:t>
          </w:r>
        </w:sdtContent>
      </w:sdt>
      <w:r w:rsidR="00224515">
        <w:rPr>
          <w:rStyle w:val="af2"/>
        </w:rPr>
        <w:t xml:space="preserve"> XIAMEN UNIVERSITY MALAYSIA</w:t>
      </w:r>
    </w:p>
    <w:p w:rsidR="005E088C" w:rsidRPr="00565B06" w:rsidRDefault="009B5833" w:rsidP="00224515">
      <w:pPr>
        <w:pStyle w:val="3"/>
      </w:pPr>
      <w:sdt>
        <w:sdtPr>
          <w:alias w:val="Enter dates from for school 1: "/>
          <w:tag w:val="Enter dates from for school 1: "/>
          <w:id w:val="-1066028553"/>
          <w:placeholder>
            <w:docPart w:val="157CFB50841E4B0C95EF3D09F33E26AA"/>
          </w:placeholder>
          <w:temporary/>
          <w:showingPlcHdr/>
          <w15:appearance w15:val="hidden"/>
        </w:sdtPr>
        <w:sdtEndPr/>
        <w:sdtContent>
          <w:r w:rsidR="007C0E0E" w:rsidRPr="00565B06">
            <w:t>Date</w:t>
          </w:r>
          <w:r w:rsidR="00581515" w:rsidRPr="00565B06">
            <w:t>s</w:t>
          </w:r>
          <w:r w:rsidR="007C0E0E" w:rsidRPr="00565B06">
            <w:t xml:space="preserve"> From</w:t>
          </w:r>
        </w:sdtContent>
      </w:sdt>
      <w:r w:rsidR="007C0E0E" w:rsidRPr="00565B06">
        <w:t xml:space="preserve"> – </w:t>
      </w:r>
      <w:sdt>
        <w:sdtPr>
          <w:alias w:val="Enter dates to for school 1: "/>
          <w:tag w:val="Enter dates to for school 1: "/>
          <w:id w:val="356771808"/>
          <w:placeholder>
            <w:docPart w:val="5825AE270DEE4D74BD7FF4A63A6ACDDA"/>
          </w:placeholder>
          <w:temporary/>
          <w:showingPlcHdr/>
          <w15:appearance w15:val="hidden"/>
        </w:sdtPr>
        <w:sdtEndPr/>
        <w:sdtContent>
          <w:r w:rsidR="007C0E0E" w:rsidRPr="00565B06">
            <w:t>To</w:t>
          </w:r>
        </w:sdtContent>
      </w:sdt>
      <w:r w:rsidR="00224515">
        <w:t xml:space="preserve"> 23/09/2019-</w:t>
      </w:r>
    </w:p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854FDB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9B5833" w:rsidP="00AD6216">
            <w:pPr>
              <w:pStyle w:val="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9DC47A288E444D89E06DE3EB9CEB2A0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a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143224" w:rsidRPr="00565B06" w:rsidRDefault="001623BD" w:rsidP="00565B06">
            <w:pPr>
              <w:pStyle w:val="a0"/>
              <w:spacing w:after="80"/>
            </w:pPr>
            <w:r>
              <w:t>Playing table tennis</w:t>
            </w:r>
          </w:p>
          <w:p w:rsidR="00316CE4" w:rsidRPr="00565B06" w:rsidRDefault="001623BD" w:rsidP="00316CE4">
            <w:pPr>
              <w:pStyle w:val="a0"/>
              <w:spacing w:after="80"/>
            </w:pPr>
            <w:r>
              <w:t>Using the C program language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Pr="00565B06" w:rsidRDefault="00F904FC" w:rsidP="00334B97">
            <w:pPr>
              <w:pStyle w:val="a0"/>
              <w:numPr>
                <w:ilvl w:val="0"/>
                <w:numId w:val="0"/>
              </w:numPr>
              <w:ind w:left="360"/>
            </w:pPr>
            <w:bookmarkStart w:id="0" w:name="_GoBack"/>
            <w:bookmarkEnd w:id="0"/>
          </w:p>
        </w:tc>
      </w:tr>
    </w:tbl>
    <w:tbl>
      <w:tblPr>
        <w:tblStyle w:val="a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2994037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AC7C34" w:rsidRPr="00565B06" w:rsidRDefault="008D0ACD" w:rsidP="00AD6216">
            <w:pPr>
              <w:pStyle w:val="1"/>
              <w:outlineLvl w:val="0"/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elf-evaluation</w:t>
            </w:r>
          </w:p>
        </w:tc>
      </w:tr>
    </w:tbl>
    <w:p w:rsidR="007A0F44" w:rsidRPr="00565B06" w:rsidRDefault="008D0ACD" w:rsidP="00316CE4">
      <w:p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 xml:space="preserve"> think I’m a shy boy,</w:t>
      </w:r>
      <w:r w:rsidR="001E1094">
        <w:rPr>
          <w:lang w:eastAsia="zh-CN"/>
        </w:rPr>
        <w:t xml:space="preserve"> </w:t>
      </w:r>
      <w:r>
        <w:rPr>
          <w:lang w:eastAsia="zh-CN"/>
        </w:rPr>
        <w:t xml:space="preserve">I don’t do well in communicating with others. But </w:t>
      </w:r>
      <w:r w:rsidRPr="008D0ACD">
        <w:rPr>
          <w:lang w:eastAsia="zh-CN"/>
        </w:rPr>
        <w:t>I am a serious person to study and work.</w:t>
      </w:r>
      <w:r>
        <w:rPr>
          <w:lang w:eastAsia="zh-CN"/>
        </w:rPr>
        <w:t xml:space="preserve"> </w:t>
      </w:r>
      <w:r w:rsidRPr="008D0ACD">
        <w:rPr>
          <w:lang w:eastAsia="zh-CN"/>
        </w:rPr>
        <w:t>I will conscientiously complete all the tasks I should complete.</w:t>
      </w:r>
    </w:p>
    <w:sectPr w:rsidR="007A0F44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5833" w:rsidRDefault="009B5833" w:rsidP="00F534FB">
      <w:pPr>
        <w:spacing w:after="0"/>
      </w:pPr>
      <w:r>
        <w:separator/>
      </w:r>
    </w:p>
  </w:endnote>
  <w:endnote w:type="continuationSeparator" w:id="0">
    <w:p w:rsidR="009B5833" w:rsidRDefault="009B5833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af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5833" w:rsidRDefault="009B5833" w:rsidP="00F534FB">
      <w:pPr>
        <w:spacing w:after="0"/>
      </w:pPr>
      <w:r>
        <w:separator/>
      </w:r>
    </w:p>
  </w:footnote>
  <w:footnote w:type="continuationSeparator" w:id="0">
    <w:p w:rsidR="009B5833" w:rsidRDefault="009B5833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ad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5CD958F" id="Rectangle 1" o:spid="_x0000_s1026" style="position:absolute;left:0;text-align:left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a0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15"/>
    <w:rsid w:val="00002750"/>
    <w:rsid w:val="00004D4E"/>
    <w:rsid w:val="00011895"/>
    <w:rsid w:val="00013818"/>
    <w:rsid w:val="00020676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7DC1"/>
    <w:rsid w:val="00143224"/>
    <w:rsid w:val="00145B33"/>
    <w:rsid w:val="001468F3"/>
    <w:rsid w:val="00152C3A"/>
    <w:rsid w:val="001539C4"/>
    <w:rsid w:val="00153EA6"/>
    <w:rsid w:val="001623BD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B5F"/>
    <w:rsid w:val="001B720C"/>
    <w:rsid w:val="001C0DEE"/>
    <w:rsid w:val="001C3957"/>
    <w:rsid w:val="001C46E5"/>
    <w:rsid w:val="001E08A4"/>
    <w:rsid w:val="001E1094"/>
    <w:rsid w:val="0020735F"/>
    <w:rsid w:val="002146F8"/>
    <w:rsid w:val="00215593"/>
    <w:rsid w:val="00217917"/>
    <w:rsid w:val="00224515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F10E7"/>
    <w:rsid w:val="002F69E4"/>
    <w:rsid w:val="00300A98"/>
    <w:rsid w:val="0030724A"/>
    <w:rsid w:val="00316CE4"/>
    <w:rsid w:val="00323C3F"/>
    <w:rsid w:val="003279A4"/>
    <w:rsid w:val="00334B97"/>
    <w:rsid w:val="00337114"/>
    <w:rsid w:val="0035004C"/>
    <w:rsid w:val="003571C8"/>
    <w:rsid w:val="00383057"/>
    <w:rsid w:val="0039703C"/>
    <w:rsid w:val="003974BB"/>
    <w:rsid w:val="003A091E"/>
    <w:rsid w:val="003E5D64"/>
    <w:rsid w:val="00403149"/>
    <w:rsid w:val="004037EF"/>
    <w:rsid w:val="00405BAD"/>
    <w:rsid w:val="004113D8"/>
    <w:rsid w:val="00416463"/>
    <w:rsid w:val="00423827"/>
    <w:rsid w:val="00437B8B"/>
    <w:rsid w:val="00461A18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D0108"/>
    <w:rsid w:val="005E088C"/>
    <w:rsid w:val="005E6E43"/>
    <w:rsid w:val="005F4455"/>
    <w:rsid w:val="006104FF"/>
    <w:rsid w:val="00614B7C"/>
    <w:rsid w:val="0062239B"/>
    <w:rsid w:val="00625B8A"/>
    <w:rsid w:val="00644D4E"/>
    <w:rsid w:val="00646D01"/>
    <w:rsid w:val="006618F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D0ACD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B5833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F0F24"/>
    <w:rsid w:val="00DF7CF5"/>
    <w:rsid w:val="00DF7F4F"/>
    <w:rsid w:val="00E066EE"/>
    <w:rsid w:val="00E07D28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3B1E"/>
    <w:rsid w:val="00F03F2C"/>
    <w:rsid w:val="00F1202D"/>
    <w:rsid w:val="00F217AB"/>
    <w:rsid w:val="00F35A06"/>
    <w:rsid w:val="00F435D3"/>
    <w:rsid w:val="00F46425"/>
    <w:rsid w:val="00F5078D"/>
    <w:rsid w:val="00F534FB"/>
    <w:rsid w:val="00F56FFE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527EC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16CE4"/>
  </w:style>
  <w:style w:type="paragraph" w:styleId="1">
    <w:name w:val="heading 1"/>
    <w:basedOn w:val="a1"/>
    <w:link w:val="10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2">
    <w:name w:val="heading 2"/>
    <w:basedOn w:val="a1"/>
    <w:link w:val="20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3">
    <w:name w:val="heading 3"/>
    <w:basedOn w:val="a1"/>
    <w:link w:val="30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a6">
    <w:name w:val="宏文本 字符"/>
    <w:basedOn w:val="a2"/>
    <w:link w:val="a5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a7">
    <w:name w:val="Placeholder Text"/>
    <w:basedOn w:val="a2"/>
    <w:uiPriority w:val="99"/>
    <w:semiHidden/>
    <w:rsid w:val="008978E8"/>
    <w:rPr>
      <w:color w:val="808080"/>
    </w:rPr>
  </w:style>
  <w:style w:type="paragraph" w:styleId="a8">
    <w:name w:val="Title"/>
    <w:basedOn w:val="a1"/>
    <w:link w:val="a9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a9">
    <w:name w:val="标题 字符"/>
    <w:basedOn w:val="a2"/>
    <w:link w:val="a8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aa">
    <w:name w:val="Table Grid"/>
    <w:basedOn w:val="a3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1"/>
    <w:link w:val="ac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ac">
    <w:name w:val="批注框文本 字符"/>
    <w:basedOn w:val="a2"/>
    <w:link w:val="ab"/>
    <w:uiPriority w:val="99"/>
    <w:semiHidden/>
    <w:rsid w:val="00581515"/>
    <w:rPr>
      <w:rFonts w:ascii="Segoe UI" w:hAnsi="Segoe UI" w:cs="Segoe UI"/>
      <w:szCs w:val="18"/>
    </w:rPr>
  </w:style>
  <w:style w:type="paragraph" w:styleId="ad">
    <w:name w:val="header"/>
    <w:basedOn w:val="a1"/>
    <w:link w:val="ae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a1"/>
    <w:uiPriority w:val="3"/>
    <w:qFormat/>
    <w:rsid w:val="00565B06"/>
    <w:pPr>
      <w:spacing w:before="40" w:after="0"/>
      <w:jc w:val="right"/>
    </w:pPr>
  </w:style>
  <w:style w:type="character" w:customStyle="1" w:styleId="ae">
    <w:name w:val="页眉 字符"/>
    <w:basedOn w:val="a2"/>
    <w:link w:val="ad"/>
    <w:uiPriority w:val="99"/>
    <w:rsid w:val="005B437C"/>
  </w:style>
  <w:style w:type="paragraph" w:styleId="af">
    <w:name w:val="footer"/>
    <w:basedOn w:val="a1"/>
    <w:link w:val="af0"/>
    <w:uiPriority w:val="99"/>
    <w:unhideWhenUsed/>
    <w:rsid w:val="00297ED0"/>
    <w:pPr>
      <w:spacing w:after="0"/>
    </w:pPr>
  </w:style>
  <w:style w:type="character" w:customStyle="1" w:styleId="af0">
    <w:name w:val="页脚 字符"/>
    <w:basedOn w:val="a2"/>
    <w:link w:val="af"/>
    <w:uiPriority w:val="99"/>
    <w:rsid w:val="00297ED0"/>
  </w:style>
  <w:style w:type="character" w:customStyle="1" w:styleId="20">
    <w:name w:val="标题 2 字符"/>
    <w:basedOn w:val="a2"/>
    <w:link w:val="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10">
    <w:name w:val="标题 1 字符"/>
    <w:basedOn w:val="a2"/>
    <w:link w:val="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30">
    <w:name w:val="标题 3 字符"/>
    <w:basedOn w:val="a2"/>
    <w:link w:val="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a">
    <w:name w:val="List Number"/>
    <w:basedOn w:val="a1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af1">
    <w:name w:val="Grid Table Light"/>
    <w:basedOn w:val="a3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0">
    <w:name w:val="List Bullet"/>
    <w:basedOn w:val="a1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af2">
    <w:name w:val="Emphasis"/>
    <w:basedOn w:val="a2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af3">
    <w:name w:val="Subtitle"/>
    <w:basedOn w:val="a1"/>
    <w:link w:val="af4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hAnsiTheme="majorHAnsi"/>
      <w:b/>
      <w:caps/>
      <w:color w:val="111111" w:themeColor="text2"/>
      <w:sz w:val="66"/>
    </w:rPr>
  </w:style>
  <w:style w:type="character" w:customStyle="1" w:styleId="af4">
    <w:name w:val="副标题 字符"/>
    <w:basedOn w:val="a2"/>
    <w:link w:val="af3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af5">
    <w:name w:val="Book Title"/>
    <w:basedOn w:val="a2"/>
    <w:uiPriority w:val="33"/>
    <w:semiHidden/>
    <w:unhideWhenUsed/>
    <w:rsid w:val="00581515"/>
    <w:rPr>
      <w:b/>
      <w:bCs/>
      <w:i/>
      <w:iCs/>
      <w:spacing w:val="0"/>
    </w:rPr>
  </w:style>
  <w:style w:type="character" w:styleId="af6">
    <w:name w:val="Intense Reference"/>
    <w:basedOn w:val="a2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af7">
    <w:name w:val="Intense Quote"/>
    <w:basedOn w:val="a1"/>
    <w:next w:val="a1"/>
    <w:link w:val="af8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af8">
    <w:name w:val="明显引用 字符"/>
    <w:basedOn w:val="a2"/>
    <w:link w:val="af7"/>
    <w:uiPriority w:val="30"/>
    <w:semiHidden/>
    <w:rsid w:val="00581515"/>
    <w:rPr>
      <w:i/>
      <w:iCs/>
      <w:color w:val="77448B" w:themeColor="accent1"/>
    </w:rPr>
  </w:style>
  <w:style w:type="paragraph" w:styleId="af9">
    <w:name w:val="Quote"/>
    <w:basedOn w:val="a1"/>
    <w:next w:val="a1"/>
    <w:link w:val="afa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afa">
    <w:name w:val="引用 字符"/>
    <w:basedOn w:val="a2"/>
    <w:link w:val="af9"/>
    <w:uiPriority w:val="29"/>
    <w:semiHidden/>
    <w:rsid w:val="00581515"/>
    <w:rPr>
      <w:i/>
      <w:iCs/>
      <w:color w:val="404040" w:themeColor="text1" w:themeTint="BF"/>
    </w:rPr>
  </w:style>
  <w:style w:type="paragraph" w:styleId="TOC">
    <w:name w:val="TOC Heading"/>
    <w:basedOn w:val="1"/>
    <w:next w:val="a1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80">
    <w:name w:val="标题 8 字符"/>
    <w:basedOn w:val="a2"/>
    <w:link w:val="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b">
    <w:name w:val="caption"/>
    <w:basedOn w:val="a1"/>
    <w:next w:val="a1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31">
    <w:name w:val="Body Text 3"/>
    <w:basedOn w:val="a1"/>
    <w:link w:val="32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32">
    <w:name w:val="正文文本 3 字符"/>
    <w:basedOn w:val="a2"/>
    <w:link w:val="31"/>
    <w:uiPriority w:val="99"/>
    <w:semiHidden/>
    <w:rsid w:val="00581515"/>
    <w:rPr>
      <w:szCs w:val="16"/>
    </w:rPr>
  </w:style>
  <w:style w:type="paragraph" w:styleId="33">
    <w:name w:val="Body Text Indent 3"/>
    <w:basedOn w:val="a1"/>
    <w:link w:val="34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2"/>
    <w:link w:val="33"/>
    <w:uiPriority w:val="99"/>
    <w:semiHidden/>
    <w:rsid w:val="00581515"/>
    <w:rPr>
      <w:szCs w:val="16"/>
    </w:rPr>
  </w:style>
  <w:style w:type="character" w:styleId="afc">
    <w:name w:val="annotation reference"/>
    <w:basedOn w:val="a2"/>
    <w:uiPriority w:val="99"/>
    <w:semiHidden/>
    <w:unhideWhenUsed/>
    <w:rsid w:val="00581515"/>
    <w:rPr>
      <w:sz w:val="22"/>
      <w:szCs w:val="16"/>
    </w:rPr>
  </w:style>
  <w:style w:type="paragraph" w:styleId="afd">
    <w:name w:val="annotation text"/>
    <w:basedOn w:val="a1"/>
    <w:link w:val="afe"/>
    <w:uiPriority w:val="99"/>
    <w:semiHidden/>
    <w:unhideWhenUsed/>
    <w:rsid w:val="00581515"/>
    <w:rPr>
      <w:szCs w:val="20"/>
    </w:rPr>
  </w:style>
  <w:style w:type="character" w:customStyle="1" w:styleId="afe">
    <w:name w:val="批注文字 字符"/>
    <w:basedOn w:val="a2"/>
    <w:link w:val="afd"/>
    <w:uiPriority w:val="99"/>
    <w:semiHidden/>
    <w:rsid w:val="00581515"/>
    <w:rPr>
      <w:szCs w:val="20"/>
    </w:rPr>
  </w:style>
  <w:style w:type="paragraph" w:styleId="aff">
    <w:name w:val="Document Map"/>
    <w:basedOn w:val="a1"/>
    <w:link w:val="aff0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aff0">
    <w:name w:val="文档结构图 字符"/>
    <w:basedOn w:val="a2"/>
    <w:link w:val="aff"/>
    <w:uiPriority w:val="99"/>
    <w:semiHidden/>
    <w:rsid w:val="00581515"/>
    <w:rPr>
      <w:rFonts w:ascii="Segoe UI" w:hAnsi="Segoe UI" w:cs="Segoe UI"/>
      <w:szCs w:val="16"/>
    </w:rPr>
  </w:style>
  <w:style w:type="paragraph" w:styleId="aff1">
    <w:name w:val="endnote text"/>
    <w:basedOn w:val="a1"/>
    <w:link w:val="aff2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2">
    <w:name w:val="尾注文本 字符"/>
    <w:basedOn w:val="a2"/>
    <w:link w:val="aff1"/>
    <w:uiPriority w:val="99"/>
    <w:semiHidden/>
    <w:rsid w:val="00581515"/>
    <w:rPr>
      <w:szCs w:val="20"/>
    </w:rPr>
  </w:style>
  <w:style w:type="paragraph" w:styleId="aff3">
    <w:name w:val="envelope return"/>
    <w:basedOn w:val="a1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aff5">
    <w:name w:val="脚注文本 字符"/>
    <w:basedOn w:val="a2"/>
    <w:link w:val="aff4"/>
    <w:uiPriority w:val="99"/>
    <w:semiHidden/>
    <w:rsid w:val="00581515"/>
    <w:rPr>
      <w:szCs w:val="20"/>
    </w:rPr>
  </w:style>
  <w:style w:type="character" w:styleId="HTML">
    <w:name w:val="HTML Keyboard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0">
    <w:name w:val="HTML Code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1">
    <w:name w:val="HTML Preformatted"/>
    <w:basedOn w:val="a1"/>
    <w:link w:val="HTML2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2">
    <w:name w:val="HTML 预设格式 字符"/>
    <w:basedOn w:val="a2"/>
    <w:link w:val="HTML1"/>
    <w:uiPriority w:val="99"/>
    <w:semiHidden/>
    <w:rsid w:val="00581515"/>
    <w:rPr>
      <w:rFonts w:ascii="Consolas" w:hAnsi="Consolas"/>
      <w:szCs w:val="20"/>
    </w:rPr>
  </w:style>
  <w:style w:type="character" w:styleId="HTML3">
    <w:name w:val="HTML Typewriter"/>
    <w:basedOn w:val="a2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aff6">
    <w:name w:val="Plain Text"/>
    <w:basedOn w:val="a1"/>
    <w:link w:val="aff7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aff7">
    <w:name w:val="纯文本 字符"/>
    <w:basedOn w:val="a2"/>
    <w:link w:val="aff6"/>
    <w:uiPriority w:val="99"/>
    <w:semiHidden/>
    <w:rsid w:val="00581515"/>
    <w:rPr>
      <w:rFonts w:ascii="Consolas" w:hAnsi="Consolas"/>
      <w:szCs w:val="21"/>
    </w:rPr>
  </w:style>
  <w:style w:type="table" w:styleId="21">
    <w:name w:val="Plain Table 2"/>
    <w:basedOn w:val="a3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a1"/>
    <w:uiPriority w:val="4"/>
    <w:qFormat/>
    <w:rsid w:val="00BD2DD6"/>
    <w:pPr>
      <w:spacing w:after="20"/>
      <w:jc w:val="center"/>
    </w:pPr>
  </w:style>
  <w:style w:type="paragraph" w:styleId="aff8">
    <w:name w:val="annotation subject"/>
    <w:basedOn w:val="afd"/>
    <w:next w:val="afd"/>
    <w:link w:val="aff9"/>
    <w:uiPriority w:val="99"/>
    <w:semiHidden/>
    <w:unhideWhenUsed/>
    <w:rsid w:val="001B720C"/>
    <w:rPr>
      <w:b/>
      <w:bCs/>
    </w:rPr>
  </w:style>
  <w:style w:type="character" w:customStyle="1" w:styleId="aff9">
    <w:name w:val="批注主题 字符"/>
    <w:basedOn w:val="afe"/>
    <w:link w:val="aff8"/>
    <w:uiPriority w:val="99"/>
    <w:semiHidden/>
    <w:rsid w:val="001B720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530-Computing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FC0A325CE1143DC8A11B584A38F5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F10FE-AE4E-47D3-90B2-F8CE173B909F}"/>
      </w:docPartPr>
      <w:docPartBody>
        <w:p w:rsidR="00552593" w:rsidRDefault="004748BE">
          <w:pPr>
            <w:pStyle w:val="FFC0A325CE1143DC8A11B584A38F53F8"/>
          </w:pPr>
          <w:r>
            <w:t xml:space="preserve">First </w:t>
          </w:r>
          <w:r w:rsidRPr="00565B06">
            <w:t>Name</w:t>
          </w:r>
        </w:p>
      </w:docPartBody>
    </w:docPart>
    <w:docPart>
      <w:docPartPr>
        <w:name w:val="3620BB4EAB494A008540B1E3E0000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FB13AA-E89A-4E8C-91A7-A496F352F635}"/>
      </w:docPartPr>
      <w:docPartBody>
        <w:p w:rsidR="00552593" w:rsidRDefault="004748BE">
          <w:pPr>
            <w:pStyle w:val="3620BB4EAB494A008540B1E3E00003C0"/>
          </w:pPr>
          <w:r w:rsidRPr="00565B06">
            <w:t>Last Name</w:t>
          </w:r>
        </w:p>
      </w:docPartBody>
    </w:docPart>
    <w:docPart>
      <w:docPartPr>
        <w:name w:val="CBCC21F78EF242538B0373556D25D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75C72-184D-4D4B-83D7-7D37E54F3E77}"/>
      </w:docPartPr>
      <w:docPartBody>
        <w:p w:rsidR="00552593" w:rsidRDefault="004748BE">
          <w:pPr>
            <w:pStyle w:val="CBCC21F78EF242538B0373556D25DB51"/>
          </w:pPr>
          <w:r w:rsidRPr="009D0878">
            <w:t>Address</w:t>
          </w:r>
        </w:p>
      </w:docPartBody>
    </w:docPart>
    <w:docPart>
      <w:docPartPr>
        <w:name w:val="4EC36224A9F04C01A7520FD3AA80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E271B3-F4F9-4864-A160-53D8EE5602AF}"/>
      </w:docPartPr>
      <w:docPartBody>
        <w:p w:rsidR="00552593" w:rsidRDefault="004748BE">
          <w:pPr>
            <w:pStyle w:val="4EC36224A9F04C01A7520FD3AA80101C"/>
          </w:pPr>
          <w:r w:rsidRPr="009D0878">
            <w:t>Phone</w:t>
          </w:r>
        </w:p>
      </w:docPartBody>
    </w:docPart>
    <w:docPart>
      <w:docPartPr>
        <w:name w:val="4562B5F189154E95AC0B3479403C69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852AB-E75F-4CB8-A066-1BC10D90DDCD}"/>
      </w:docPartPr>
      <w:docPartBody>
        <w:p w:rsidR="00552593" w:rsidRDefault="004748BE">
          <w:pPr>
            <w:pStyle w:val="4562B5F189154E95AC0B3479403C6965"/>
          </w:pPr>
          <w:r w:rsidRPr="009D0878">
            <w:t>Email</w:t>
          </w:r>
        </w:p>
      </w:docPartBody>
    </w:docPart>
    <w:docPart>
      <w:docPartPr>
        <w:name w:val="75705D906E8A4FF289BED2C90A5767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F6E0C-5E01-41FF-A753-785DF35BE1B4}"/>
      </w:docPartPr>
      <w:docPartBody>
        <w:p w:rsidR="00552593" w:rsidRDefault="004748BE">
          <w:pPr>
            <w:pStyle w:val="75705D906E8A4FF289BED2C90A5767F6"/>
          </w:pPr>
          <w:r w:rsidRPr="009D0878">
            <w:t>LinkedIn Profile</w:t>
          </w:r>
        </w:p>
      </w:docPartBody>
    </w:docPart>
    <w:docPart>
      <w:docPartPr>
        <w:name w:val="20616600115B4B29B19D901A6281D0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F8D6FD-FEEF-424A-B86B-DC75D87622A4}"/>
      </w:docPartPr>
      <w:docPartBody>
        <w:p w:rsidR="00552593" w:rsidRDefault="004748BE">
          <w:pPr>
            <w:pStyle w:val="20616600115B4B29B19D901A6281D0D4"/>
          </w:pPr>
          <w:r w:rsidRPr="009D0878">
            <w:t>Twitter/Blog/Portfolio</w:t>
          </w:r>
        </w:p>
      </w:docPartBody>
    </w:docPart>
    <w:docPart>
      <w:docPartPr>
        <w:name w:val="3F201639CF9044E8848CD6C43F8D2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A5687-64EC-4E15-9BE0-B8568FF44D83}"/>
      </w:docPartPr>
      <w:docPartBody>
        <w:p w:rsidR="00552593" w:rsidRDefault="004748BE">
          <w:pPr>
            <w:pStyle w:val="3F201639CF9044E8848CD6C43F8D20F9"/>
          </w:pPr>
          <w:r w:rsidRPr="00D85CA4">
            <w:t>Objective</w:t>
          </w:r>
        </w:p>
      </w:docPartBody>
    </w:docPart>
    <w:docPart>
      <w:docPartPr>
        <w:name w:val="267679E2B4A34C1784AF67AFB38C9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7D5C-CA03-46BA-AFBC-76A1BD4FAA18}"/>
      </w:docPartPr>
      <w:docPartBody>
        <w:p w:rsidR="00552593" w:rsidRDefault="004748BE">
          <w:pPr>
            <w:pStyle w:val="267679E2B4A34C1784AF67AFB38C9D4E"/>
          </w:pPr>
          <w:r w:rsidRPr="00565B06">
            <w:t>Education</w:t>
          </w:r>
        </w:p>
      </w:docPartBody>
    </w:docPart>
    <w:docPart>
      <w:docPartPr>
        <w:name w:val="2AC62BB0AA2F499E98B5E89F3147F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5CB76-9A65-4CDC-8A23-710508BC4DA4}"/>
      </w:docPartPr>
      <w:docPartBody>
        <w:p w:rsidR="00552593" w:rsidRDefault="004748BE">
          <w:pPr>
            <w:pStyle w:val="2AC62BB0AA2F499E98B5E89F3147F2B9"/>
          </w:pPr>
          <w:r w:rsidRPr="00565B06">
            <w:t>Degree Title</w:t>
          </w:r>
        </w:p>
      </w:docPartBody>
    </w:docPart>
    <w:docPart>
      <w:docPartPr>
        <w:name w:val="CF1FD7A4CCED45FF8D5047277C927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42379-BC95-4174-AAC2-C3A884287601}"/>
      </w:docPartPr>
      <w:docPartBody>
        <w:p w:rsidR="00552593" w:rsidRDefault="004748BE">
          <w:pPr>
            <w:pStyle w:val="CF1FD7A4CCED45FF8D5047277C9272C5"/>
          </w:pPr>
          <w:r w:rsidRPr="007175B9">
            <w:rPr>
              <w:rStyle w:val="a3"/>
            </w:rPr>
            <w:t>School</w:t>
          </w:r>
        </w:p>
      </w:docPartBody>
    </w:docPart>
    <w:docPart>
      <w:docPartPr>
        <w:name w:val="157CFB50841E4B0C95EF3D09F33E2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E5C105-F011-49E9-94DB-30FB89C979DF}"/>
      </w:docPartPr>
      <w:docPartBody>
        <w:p w:rsidR="00552593" w:rsidRDefault="004748BE">
          <w:pPr>
            <w:pStyle w:val="157CFB50841E4B0C95EF3D09F33E26AA"/>
          </w:pPr>
          <w:r w:rsidRPr="00565B06">
            <w:t>Dates From</w:t>
          </w:r>
        </w:p>
      </w:docPartBody>
    </w:docPart>
    <w:docPart>
      <w:docPartPr>
        <w:name w:val="5825AE270DEE4D74BD7FF4A63A6AC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EF69C-8DA2-4D3F-B2B0-1783424F46DF}"/>
      </w:docPartPr>
      <w:docPartBody>
        <w:p w:rsidR="00552593" w:rsidRDefault="004748BE">
          <w:pPr>
            <w:pStyle w:val="5825AE270DEE4D74BD7FF4A63A6ACDDA"/>
          </w:pPr>
          <w:r w:rsidRPr="00565B06">
            <w:t>To</w:t>
          </w:r>
        </w:p>
      </w:docPartBody>
    </w:docPart>
    <w:docPart>
      <w:docPartPr>
        <w:name w:val="B9DC47A288E444D89E06DE3EB9CEB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3B5B29-9087-4682-A4AD-2203E8788543}"/>
      </w:docPartPr>
      <w:docPartBody>
        <w:p w:rsidR="00552593" w:rsidRDefault="004748BE">
          <w:pPr>
            <w:pStyle w:val="B9DC47A288E444D89E06DE3EB9CEB2A0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BE"/>
    <w:rsid w:val="004748BE"/>
    <w:rsid w:val="00552593"/>
    <w:rsid w:val="00B6741B"/>
    <w:rsid w:val="00F9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FC0A325CE1143DC8A11B584A38F53F8">
    <w:name w:val="FFC0A325CE1143DC8A11B584A38F53F8"/>
  </w:style>
  <w:style w:type="paragraph" w:customStyle="1" w:styleId="3620BB4EAB494A008540B1E3E00003C0">
    <w:name w:val="3620BB4EAB494A008540B1E3E00003C0"/>
  </w:style>
  <w:style w:type="paragraph" w:customStyle="1" w:styleId="CBCC21F78EF242538B0373556D25DB51">
    <w:name w:val="CBCC21F78EF242538B0373556D25DB51"/>
  </w:style>
  <w:style w:type="paragraph" w:customStyle="1" w:styleId="4EC36224A9F04C01A7520FD3AA80101C">
    <w:name w:val="4EC36224A9F04C01A7520FD3AA80101C"/>
  </w:style>
  <w:style w:type="paragraph" w:customStyle="1" w:styleId="4562B5F189154E95AC0B3479403C6965">
    <w:name w:val="4562B5F189154E95AC0B3479403C6965"/>
  </w:style>
  <w:style w:type="paragraph" w:customStyle="1" w:styleId="75705D906E8A4FF289BED2C90A5767F6">
    <w:name w:val="75705D906E8A4FF289BED2C90A5767F6"/>
  </w:style>
  <w:style w:type="paragraph" w:customStyle="1" w:styleId="20616600115B4B29B19D901A6281D0D4">
    <w:name w:val="20616600115B4B29B19D901A6281D0D4"/>
  </w:style>
  <w:style w:type="paragraph" w:customStyle="1" w:styleId="3F201639CF9044E8848CD6C43F8D20F9">
    <w:name w:val="3F201639CF9044E8848CD6C43F8D20F9"/>
  </w:style>
  <w:style w:type="paragraph" w:customStyle="1" w:styleId="54EFBB7B4CA541228B59EE68FB768EBE">
    <w:name w:val="54EFBB7B4CA541228B59EE68FB768EBE"/>
  </w:style>
  <w:style w:type="paragraph" w:customStyle="1" w:styleId="267679E2B4A34C1784AF67AFB38C9D4E">
    <w:name w:val="267679E2B4A34C1784AF67AFB38C9D4E"/>
  </w:style>
  <w:style w:type="paragraph" w:customStyle="1" w:styleId="2AC62BB0AA2F499E98B5E89F3147F2B9">
    <w:name w:val="2AC62BB0AA2F499E98B5E89F3147F2B9"/>
  </w:style>
  <w:style w:type="character" w:styleId="a3">
    <w:name w:val="Emphasis"/>
    <w:basedOn w:val="a0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CF1FD7A4CCED45FF8D5047277C9272C5">
    <w:name w:val="CF1FD7A4CCED45FF8D5047277C9272C5"/>
  </w:style>
  <w:style w:type="paragraph" w:customStyle="1" w:styleId="157CFB50841E4B0C95EF3D09F33E26AA">
    <w:name w:val="157CFB50841E4B0C95EF3D09F33E26AA"/>
  </w:style>
  <w:style w:type="paragraph" w:customStyle="1" w:styleId="5825AE270DEE4D74BD7FF4A63A6ACDDA">
    <w:name w:val="5825AE270DEE4D74BD7FF4A63A6ACDDA"/>
  </w:style>
  <w:style w:type="paragraph" w:customStyle="1" w:styleId="26D576E8599F49BBABB659122E5BB08D">
    <w:name w:val="26D576E8599F49BBABB659122E5BB08D"/>
  </w:style>
  <w:style w:type="paragraph" w:customStyle="1" w:styleId="502F9076EA384054954EA53CEEF3605F">
    <w:name w:val="502F9076EA384054954EA53CEEF3605F"/>
  </w:style>
  <w:style w:type="paragraph" w:customStyle="1" w:styleId="CD38D94B9BBE4470AA3211AEBB9C386E">
    <w:name w:val="CD38D94B9BBE4470AA3211AEBB9C386E"/>
  </w:style>
  <w:style w:type="paragraph" w:customStyle="1" w:styleId="53F4C0B48D40468D8B0E7139FBE55BC4">
    <w:name w:val="53F4C0B48D40468D8B0E7139FBE55BC4"/>
  </w:style>
  <w:style w:type="paragraph" w:customStyle="1" w:styleId="DEF1737282A8463495988B98736D8130">
    <w:name w:val="DEF1737282A8463495988B98736D8130"/>
  </w:style>
  <w:style w:type="paragraph" w:customStyle="1" w:styleId="069A25D2AB914F36B79D4C2A1E377822">
    <w:name w:val="069A25D2AB914F36B79D4C2A1E377822"/>
  </w:style>
  <w:style w:type="paragraph" w:customStyle="1" w:styleId="076BEBC0DEBF429F945CF7BE4C6E547D">
    <w:name w:val="076BEBC0DEBF429F945CF7BE4C6E547D"/>
  </w:style>
  <w:style w:type="paragraph" w:customStyle="1" w:styleId="2AA109B81F4E4A4192EC167179A741CB">
    <w:name w:val="2AA109B81F4E4A4192EC167179A741CB"/>
  </w:style>
  <w:style w:type="paragraph" w:customStyle="1" w:styleId="388F4BF7C1FE43EC91F533012F761713">
    <w:name w:val="388F4BF7C1FE43EC91F533012F761713"/>
  </w:style>
  <w:style w:type="paragraph" w:customStyle="1" w:styleId="8A30145913E447A6BDD40E81FC716AD3">
    <w:name w:val="8A30145913E447A6BDD40E81FC716AD3"/>
  </w:style>
  <w:style w:type="paragraph" w:customStyle="1" w:styleId="702A047C49C243DE8CC0FA9AE01FAB59">
    <w:name w:val="702A047C49C243DE8CC0FA9AE01FAB59"/>
  </w:style>
  <w:style w:type="paragraph" w:customStyle="1" w:styleId="B618330FF463405D8A41049BA506F9C5">
    <w:name w:val="B618330FF463405D8A41049BA506F9C5"/>
  </w:style>
  <w:style w:type="paragraph" w:customStyle="1" w:styleId="03580080061448828EF53909F8ACD8D9">
    <w:name w:val="03580080061448828EF53909F8ACD8D9"/>
  </w:style>
  <w:style w:type="paragraph" w:customStyle="1" w:styleId="299806E73148470F90A80FE7232DF92A">
    <w:name w:val="299806E73148470F90A80FE7232DF92A"/>
  </w:style>
  <w:style w:type="paragraph" w:customStyle="1" w:styleId="1FBA02856CE74D23A71EAC869A1DE610">
    <w:name w:val="1FBA02856CE74D23A71EAC869A1DE610"/>
  </w:style>
  <w:style w:type="paragraph" w:customStyle="1" w:styleId="5BFE92E6098D4D65BE50E155BCBB8345">
    <w:name w:val="5BFE92E6098D4D65BE50E155BCBB8345"/>
  </w:style>
  <w:style w:type="paragraph" w:customStyle="1" w:styleId="D64D30E174994391A26F03118401B3ED">
    <w:name w:val="D64D30E174994391A26F03118401B3ED"/>
  </w:style>
  <w:style w:type="paragraph" w:customStyle="1" w:styleId="B9DC47A288E444D89E06DE3EB9CEB2A0">
    <w:name w:val="B9DC47A288E444D89E06DE3EB9CEB2A0"/>
  </w:style>
  <w:style w:type="paragraph" w:customStyle="1" w:styleId="0AAB1F96D01643139279493EC1232E6F">
    <w:name w:val="0AAB1F96D01643139279493EC1232E6F"/>
  </w:style>
  <w:style w:type="paragraph" w:customStyle="1" w:styleId="06482B6ADCC0414482707D1B49AAB3AA">
    <w:name w:val="06482B6ADCC0414482707D1B49AAB3AA"/>
  </w:style>
  <w:style w:type="paragraph" w:customStyle="1" w:styleId="E9F4E4AC466548E991571459DC78AF05">
    <w:name w:val="E9F4E4AC466548E991571459DC78AF05"/>
  </w:style>
  <w:style w:type="paragraph" w:customStyle="1" w:styleId="6A387725DB814B19BE0555429772C67A">
    <w:name w:val="6A387725DB814B19BE0555429772C67A"/>
  </w:style>
  <w:style w:type="paragraph" w:customStyle="1" w:styleId="54C3D1C3B60E498CA156C4AD905DAD6A">
    <w:name w:val="54C3D1C3B60E498CA156C4AD905DAD6A"/>
  </w:style>
  <w:style w:type="paragraph" w:customStyle="1" w:styleId="3D11313DD42C4999A6906282188C32B8">
    <w:name w:val="3D11313DD42C4999A6906282188C32B8"/>
  </w:style>
  <w:style w:type="paragraph" w:customStyle="1" w:styleId="6EE46AF7648549DCAD44E6B559BFFEB6">
    <w:name w:val="6EE46AF7648549DCAD44E6B559BFFEB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FUJIAN CHINA</CompanyAddress>
  <CompanyPhone>60172251743</CompanyPhone>
  <CompanyFax/>
  <CompanyEmail>1909164@xmu.edu.my</CompanyEmail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2019-10-04T07:27:00Z</dcterms:created>
  <dcterms:modified xsi:type="dcterms:W3CDTF">2019-12-28T07:01:00Z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